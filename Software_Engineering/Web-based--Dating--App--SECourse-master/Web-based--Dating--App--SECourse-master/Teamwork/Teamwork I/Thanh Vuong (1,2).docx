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13" w:rsidRDefault="00871F13" w:rsidP="00871F1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Thanh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Vuong</w:t>
      </w:r>
      <w:proofErr w:type="spellEnd"/>
    </w:p>
    <w:p w:rsidR="00871F13" w:rsidRDefault="00871F13" w:rsidP="00871F13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871F13" w:rsidRPr="006752E6" w:rsidRDefault="00871F13" w:rsidP="00871F13">
      <w:pPr>
        <w:spacing w:after="0" w:line="240" w:lineRule="auto"/>
        <w:rPr>
          <w:rFonts w:ascii="Times New Roman" w:eastAsia="Times New Roman" w:hAnsi="Symbol" w:cs="Times New Roman"/>
          <w:b/>
          <w:sz w:val="24"/>
          <w:szCs w:val="24"/>
        </w:rPr>
      </w:pPr>
      <w:r w:rsidRPr="006752E6">
        <w:rPr>
          <w:rFonts w:ascii="Times New Roman" w:eastAsia="Times New Roman" w:hAnsi="Symbol" w:cs="Times New Roman"/>
          <w:b/>
          <w:sz w:val="24"/>
          <w:szCs w:val="24"/>
        </w:rPr>
        <w:t>1.</w:t>
      </w:r>
      <w:r w:rsidRPr="00871F13">
        <w:rPr>
          <w:rFonts w:ascii="Times New Roman" w:eastAsia="Times New Roman" w:hAnsi="Times New Roman" w:cs="Times New Roman"/>
          <w:b/>
          <w:sz w:val="24"/>
          <w:szCs w:val="24"/>
        </w:rPr>
        <w:t xml:space="preserve">  What is software engineering? Explain what it includes. </w:t>
      </w:r>
    </w:p>
    <w:p w:rsidR="00871F13" w:rsidRDefault="00871F13" w:rsidP="00871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engineering is an application of engineering to the development of software in a systematic method. </w:t>
      </w:r>
    </w:p>
    <w:p w:rsidR="00871F13" w:rsidRDefault="00871F13" w:rsidP="00871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engineering involves a numbers of fields that cover the process of software engineering: </w:t>
      </w:r>
    </w:p>
    <w:p w:rsidR="00871F13" w:rsidRDefault="00232592" w:rsidP="00871F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2E6">
        <w:rPr>
          <w:rFonts w:ascii="Times New Roman" w:eastAsia="Times New Roman" w:hAnsi="Times New Roman" w:cs="Times New Roman"/>
          <w:i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gather software requirements from clients, analyze and document them to develop the system requirements specification. </w:t>
      </w:r>
    </w:p>
    <w:p w:rsidR="00871F13" w:rsidRDefault="00232592" w:rsidP="00871F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2E6"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 w:rsidR="00871F13" w:rsidRPr="006752E6">
        <w:rPr>
          <w:rFonts w:ascii="Times New Roman" w:eastAsia="Times New Roman" w:hAnsi="Times New Roman" w:cs="Times New Roman"/>
          <w:i/>
          <w:sz w:val="24"/>
          <w:szCs w:val="24"/>
        </w:rPr>
        <w:t>esign</w:t>
      </w:r>
      <w:r w:rsidRPr="006752E6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process to transform clients’ requirement into some suitable form, which help programmer in software coding and implementation.</w:t>
      </w:r>
    </w:p>
    <w:p w:rsidR="00871F13" w:rsidRDefault="00871F13" w:rsidP="00871F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2E6">
        <w:rPr>
          <w:rFonts w:ascii="Times New Roman" w:eastAsia="Times New Roman" w:hAnsi="Times New Roman" w:cs="Times New Roman"/>
          <w:i/>
          <w:sz w:val="24"/>
          <w:szCs w:val="24"/>
        </w:rPr>
        <w:t>Construction</w:t>
      </w:r>
      <w:r w:rsidR="00232592" w:rsidRPr="006752E6">
        <w:rPr>
          <w:rFonts w:ascii="Times New Roman" w:eastAsia="Times New Roman" w:hAnsi="Times New Roman" w:cs="Times New Roman"/>
          <w:i/>
          <w:sz w:val="24"/>
          <w:szCs w:val="24"/>
        </w:rPr>
        <w:t xml:space="preserve"> :</w:t>
      </w:r>
      <w:r w:rsidR="00232592">
        <w:rPr>
          <w:rFonts w:ascii="Times New Roman" w:eastAsia="Times New Roman" w:hAnsi="Times New Roman" w:cs="Times New Roman"/>
          <w:sz w:val="24"/>
          <w:szCs w:val="24"/>
        </w:rPr>
        <w:t xml:space="preserve"> from the design developers start constructing the software</w:t>
      </w:r>
    </w:p>
    <w:p w:rsidR="00871F13" w:rsidRDefault="00871F13" w:rsidP="002325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2E6">
        <w:rPr>
          <w:rFonts w:ascii="Times New Roman" w:eastAsia="Times New Roman" w:hAnsi="Times New Roman" w:cs="Times New Roman"/>
          <w:i/>
          <w:sz w:val="24"/>
          <w:szCs w:val="24"/>
        </w:rPr>
        <w:t>Verification</w:t>
      </w:r>
      <w:r w:rsidR="00232592" w:rsidRPr="006752E6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2325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2592" w:rsidRPr="00232592">
        <w:rPr>
          <w:rFonts w:ascii="Times New Roman" w:eastAsia="Times New Roman" w:hAnsi="Times New Roman" w:cs="Times New Roman"/>
          <w:sz w:val="24"/>
          <w:szCs w:val="24"/>
        </w:rPr>
        <w:t>the process of checking that a software system meets specifications and that it fulfills its intended purpose. It may also be referred to as software quality control.</w:t>
      </w:r>
    </w:p>
    <w:p w:rsidR="00871F13" w:rsidRDefault="00871F13" w:rsidP="00871F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2E6">
        <w:rPr>
          <w:rFonts w:ascii="Times New Roman" w:eastAsia="Times New Roman" w:hAnsi="Times New Roman" w:cs="Times New Roman"/>
          <w:i/>
          <w:sz w:val="24"/>
          <w:szCs w:val="24"/>
        </w:rPr>
        <w:t xml:space="preserve">Management of technical </w:t>
      </w:r>
      <w:r w:rsidR="00232592" w:rsidRPr="006752E6">
        <w:rPr>
          <w:rFonts w:ascii="Times New Roman" w:eastAsia="Times New Roman" w:hAnsi="Times New Roman" w:cs="Times New Roman"/>
          <w:i/>
          <w:sz w:val="24"/>
          <w:szCs w:val="24"/>
        </w:rPr>
        <w:t>entities:</w:t>
      </w:r>
      <w:r w:rsidR="00232592">
        <w:rPr>
          <w:rFonts w:ascii="Times New Roman" w:eastAsia="Times New Roman" w:hAnsi="Times New Roman" w:cs="Times New Roman"/>
          <w:sz w:val="24"/>
          <w:szCs w:val="24"/>
        </w:rPr>
        <w:t xml:space="preserve"> related to crew management with tasks, logistics, service and maintenance.</w:t>
      </w:r>
      <w:r w:rsidR="0023259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2592" w:rsidRPr="00871F13" w:rsidRDefault="00232592" w:rsidP="002325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F13" w:rsidRPr="00871F13" w:rsidRDefault="00871F13" w:rsidP="00871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5C0" w:rsidRPr="006752E6" w:rsidRDefault="00871F13" w:rsidP="00871F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752E6">
        <w:rPr>
          <w:rFonts w:ascii="Times New Roman" w:eastAsia="Times New Roman" w:hAnsi="Symbol" w:cs="Times New Roman"/>
          <w:b/>
          <w:sz w:val="24"/>
          <w:szCs w:val="24"/>
        </w:rPr>
        <w:t xml:space="preserve">2. </w:t>
      </w:r>
      <w:r w:rsidRPr="006752E6">
        <w:rPr>
          <w:rFonts w:ascii="Times New Roman" w:eastAsia="Times New Roman" w:hAnsi="Times New Roman" w:cs="Times New Roman"/>
          <w:b/>
          <w:sz w:val="24"/>
          <w:szCs w:val="24"/>
        </w:rPr>
        <w:t xml:space="preserve"> How engineering process is divided into different phases? What activities are involved in each phase?</w:t>
      </w:r>
    </w:p>
    <w:p w:rsidR="00232592" w:rsidRDefault="00232592" w:rsidP="00871F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Engineering Process is divided into 3 phases: definition phase, development phase and maintenance phase.</w:t>
      </w:r>
    </w:p>
    <w:p w:rsidR="006752E6" w:rsidRPr="006752E6" w:rsidRDefault="00232592" w:rsidP="006752E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752E6">
        <w:rPr>
          <w:rFonts w:ascii="Times New Roman" w:eastAsia="Times New Roman" w:hAnsi="Times New Roman" w:cs="Times New Roman"/>
          <w:i/>
          <w:sz w:val="24"/>
          <w:szCs w:val="24"/>
        </w:rPr>
        <w:t>Definition phase: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requirements are id</w:t>
      </w:r>
      <w:r w:rsidR="006752E6">
        <w:rPr>
          <w:rFonts w:ascii="Times New Roman" w:eastAsia="Times New Roman" w:hAnsi="Times New Roman" w:cs="Times New Roman"/>
          <w:sz w:val="24"/>
          <w:szCs w:val="24"/>
        </w:rPr>
        <w:t>entified in this phase, which information need to be processed, what functions are desired, related to analysis and design steps.</w:t>
      </w:r>
    </w:p>
    <w:p w:rsidR="006752E6" w:rsidRDefault="006752E6" w:rsidP="006752E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32592" w:rsidRDefault="006752E6" w:rsidP="006752E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752E6">
        <w:rPr>
          <w:rFonts w:ascii="Times New Roman" w:eastAsia="Times New Roman" w:hAnsi="Times New Roman" w:cs="Times New Roman"/>
          <w:i/>
          <w:sz w:val="24"/>
          <w:szCs w:val="24"/>
        </w:rPr>
        <w:t>Development phase: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software is being construct in this phase, software engineering need to define structure of data, functions and interfaces that needed, translate the design into programming language. </w:t>
      </w:r>
      <w:bookmarkStart w:id="0" w:name="_GoBack"/>
      <w:bookmarkEnd w:id="0"/>
    </w:p>
    <w:p w:rsidR="006752E6" w:rsidRPr="006752E6" w:rsidRDefault="006752E6" w:rsidP="006752E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752E6" w:rsidRPr="00232592" w:rsidRDefault="006752E6" w:rsidP="006752E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752E6">
        <w:rPr>
          <w:rFonts w:ascii="Times New Roman" w:eastAsia="Times New Roman" w:hAnsi="Times New Roman" w:cs="Times New Roman"/>
          <w:i/>
          <w:sz w:val="24"/>
          <w:szCs w:val="24"/>
        </w:rPr>
        <w:t>Maintenance phase: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reapplies the steps of Definition phase and Development phase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existing software, change with error correction and clients’ requirements. </w:t>
      </w:r>
      <w:r w:rsidRPr="006752E6">
        <w:rPr>
          <w:rFonts w:ascii="Times New Roman" w:eastAsia="Times New Roman" w:hAnsi="Times New Roman" w:cs="Times New Roman"/>
          <w:sz w:val="24"/>
          <w:szCs w:val="24"/>
        </w:rPr>
        <w:t>As software is used, the customer/user will recognize additional functions that will provide benefit. Perfective maintenance extends the software beyond its original functional requirements.</w:t>
      </w:r>
    </w:p>
    <w:p w:rsidR="00232592" w:rsidRPr="00871F13" w:rsidRDefault="00232592" w:rsidP="00871F13"/>
    <w:sectPr w:rsidR="00232592" w:rsidRPr="00871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948E5"/>
    <w:multiLevelType w:val="hybridMultilevel"/>
    <w:tmpl w:val="61C6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32140"/>
    <w:multiLevelType w:val="hybridMultilevel"/>
    <w:tmpl w:val="2216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13"/>
    <w:rsid w:val="00056EAE"/>
    <w:rsid w:val="00232592"/>
    <w:rsid w:val="002405C0"/>
    <w:rsid w:val="004752F0"/>
    <w:rsid w:val="006752E6"/>
    <w:rsid w:val="007521F0"/>
    <w:rsid w:val="00871F13"/>
    <w:rsid w:val="00C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45F11-0A7D-4208-B970-61C49100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C94791D8</Template>
  <TotalTime>34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Phuc</dc:creator>
  <cp:keywords/>
  <dc:description/>
  <cp:lastModifiedBy>Vuong, Phuc</cp:lastModifiedBy>
  <cp:revision>1</cp:revision>
  <dcterms:created xsi:type="dcterms:W3CDTF">2017-02-01T11:52:00Z</dcterms:created>
  <dcterms:modified xsi:type="dcterms:W3CDTF">2017-02-01T12:26:00Z</dcterms:modified>
</cp:coreProperties>
</file>