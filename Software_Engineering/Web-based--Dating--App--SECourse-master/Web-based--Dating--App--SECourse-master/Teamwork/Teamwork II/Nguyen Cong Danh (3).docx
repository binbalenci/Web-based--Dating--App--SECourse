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131" w:tblpY="1951"/>
        <w:tblW w:w="9763" w:type="dxa"/>
        <w:tblLook w:val="04A0" w:firstRow="1" w:lastRow="0" w:firstColumn="1" w:lastColumn="0" w:noHBand="0" w:noVBand="1"/>
      </w:tblPr>
      <w:tblGrid>
        <w:gridCol w:w="1438"/>
        <w:gridCol w:w="4162"/>
        <w:gridCol w:w="4163"/>
      </w:tblGrid>
      <w:tr w:rsidR="00A81C75" w:rsidTr="00B33769">
        <w:tc>
          <w:tcPr>
            <w:tcW w:w="1438" w:type="dxa"/>
          </w:tcPr>
          <w:p w:rsidR="00A81C75" w:rsidRDefault="00A81C75" w:rsidP="00372804"/>
        </w:tc>
        <w:tc>
          <w:tcPr>
            <w:tcW w:w="4162" w:type="dxa"/>
          </w:tcPr>
          <w:p w:rsidR="00A81C75" w:rsidRDefault="00A81C75" w:rsidP="00372804">
            <w:r>
              <w:t>Rational Unified Process</w:t>
            </w:r>
          </w:p>
        </w:tc>
        <w:tc>
          <w:tcPr>
            <w:tcW w:w="4163" w:type="dxa"/>
          </w:tcPr>
          <w:p w:rsidR="00A81C75" w:rsidRDefault="00A81C75" w:rsidP="00372804">
            <w:r>
              <w:t>Agile software development</w:t>
            </w:r>
          </w:p>
        </w:tc>
      </w:tr>
      <w:tr w:rsidR="00A81C75" w:rsidTr="00B33769">
        <w:tc>
          <w:tcPr>
            <w:tcW w:w="1438" w:type="dxa"/>
          </w:tcPr>
          <w:p w:rsidR="00A81C75" w:rsidRDefault="00A81C75" w:rsidP="00372804">
            <w:r>
              <w:t>Similarities</w:t>
            </w:r>
          </w:p>
        </w:tc>
        <w:tc>
          <w:tcPr>
            <w:tcW w:w="8325" w:type="dxa"/>
            <w:gridSpan w:val="2"/>
          </w:tcPr>
          <w:p w:rsidR="00A81C75" w:rsidRDefault="00B33769" w:rsidP="00B33769">
            <w:pPr>
              <w:jc w:val="center"/>
            </w:pPr>
            <w:r>
              <w:t>Both model is iterative and incremental.</w:t>
            </w:r>
          </w:p>
        </w:tc>
      </w:tr>
      <w:tr w:rsidR="00A81C75" w:rsidTr="00B33769">
        <w:tc>
          <w:tcPr>
            <w:tcW w:w="1438" w:type="dxa"/>
          </w:tcPr>
          <w:p w:rsidR="00A81C75" w:rsidRDefault="00A81C75" w:rsidP="00372804">
            <w:r>
              <w:t>Differences</w:t>
            </w:r>
          </w:p>
        </w:tc>
        <w:tc>
          <w:tcPr>
            <w:tcW w:w="4162" w:type="dxa"/>
          </w:tcPr>
          <w:p w:rsidR="00A81C75" w:rsidRDefault="00B33769" w:rsidP="00372804">
            <w:r>
              <w:t>RUP uses predefined phases: inception, elaboration, construction, transition</w:t>
            </w:r>
          </w:p>
          <w:p w:rsidR="00B33769" w:rsidRDefault="00B33769" w:rsidP="00372804">
            <w:r>
              <w:t>RUP pre-define more roles</w:t>
            </w:r>
          </w:p>
          <w:p w:rsidR="00B721C2" w:rsidRDefault="00B721C2" w:rsidP="00372804"/>
          <w:p w:rsidR="00B721C2" w:rsidRDefault="00B721C2" w:rsidP="00372804">
            <w:r>
              <w:t>RUP is Use-Case driven, model heavy</w:t>
            </w:r>
          </w:p>
          <w:p w:rsidR="00B33769" w:rsidRDefault="00B33769" w:rsidP="00372804"/>
        </w:tc>
        <w:tc>
          <w:tcPr>
            <w:tcW w:w="4163" w:type="dxa"/>
          </w:tcPr>
          <w:p w:rsidR="00A81C75" w:rsidRDefault="00B33769" w:rsidP="00372804">
            <w:r>
              <w:t>Agile is intended to be more adaptive and less formal.</w:t>
            </w:r>
          </w:p>
          <w:p w:rsidR="00B33769" w:rsidRDefault="00B33769" w:rsidP="00372804">
            <w:r>
              <w:t>Th</w:t>
            </w:r>
            <w:r w:rsidR="00B721C2">
              <w:t>e whole team is responsible, thus no roles</w:t>
            </w:r>
          </w:p>
          <w:p w:rsidR="00B721C2" w:rsidRDefault="00B721C2" w:rsidP="00372804">
            <w:r>
              <w:t>It not mandatory in agile</w:t>
            </w:r>
            <w:bookmarkStart w:id="0" w:name="_GoBack"/>
            <w:bookmarkEnd w:id="0"/>
          </w:p>
        </w:tc>
      </w:tr>
    </w:tbl>
    <w:p w:rsidR="004063E0" w:rsidRDefault="00A81C75">
      <w:r>
        <w:t>What are similarities and differences betwee</w:t>
      </w:r>
      <w:r>
        <w:t>n</w:t>
      </w:r>
      <w:r>
        <w:t xml:space="preserve"> RUP and Agile software development models?</w:t>
      </w:r>
    </w:p>
    <w:sectPr w:rsidR="0040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75"/>
    <w:rsid w:val="002C6781"/>
    <w:rsid w:val="00831C3D"/>
    <w:rsid w:val="00A81C75"/>
    <w:rsid w:val="00B33769"/>
    <w:rsid w:val="00B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1FA39-3306-428D-86BD-B8A12F51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EB211DAA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Cong</dc:creator>
  <cp:keywords/>
  <dc:description/>
  <cp:lastModifiedBy>Nguyen, Cong</cp:lastModifiedBy>
  <cp:revision>1</cp:revision>
  <dcterms:created xsi:type="dcterms:W3CDTF">2017-02-08T11:01:00Z</dcterms:created>
  <dcterms:modified xsi:type="dcterms:W3CDTF">2017-02-08T11:24:00Z</dcterms:modified>
</cp:coreProperties>
</file>