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9E" w:rsidRDefault="00034C9E">
      <w:r>
        <w:t xml:space="preserve">Thanh </w:t>
      </w:r>
      <w:proofErr w:type="spellStart"/>
      <w:r>
        <w:t>Vuong</w:t>
      </w:r>
      <w:proofErr w:type="spellEnd"/>
    </w:p>
    <w:p w:rsidR="002405C0" w:rsidRDefault="00034C9E">
      <w:r w:rsidRPr="00034C9E">
        <w:t xml:space="preserve">What is the main idea of </w:t>
      </w:r>
      <w:proofErr w:type="gramStart"/>
      <w:r w:rsidRPr="00034C9E">
        <w:t>Agile</w:t>
      </w:r>
      <w:proofErr w:type="gramEnd"/>
      <w:r w:rsidRPr="00034C9E">
        <w:t xml:space="preserve"> software development model?</w:t>
      </w:r>
    </w:p>
    <w:p w:rsidR="00034C9E" w:rsidRDefault="0041452D">
      <w:r>
        <w:t xml:space="preserve">Agile development is a different way of managing IT development teams and projects, based on iterative and incremental development. The requirements and solutions evolve through collaboration between self-organizing, cross-functional teams. Agile development </w:t>
      </w:r>
      <w:proofErr w:type="gramStart"/>
      <w:r>
        <w:t>values :</w:t>
      </w:r>
      <w:proofErr w:type="gramEnd"/>
    </w:p>
    <w:p w:rsidR="0041452D" w:rsidRDefault="0041452D" w:rsidP="0041452D">
      <w:pPr>
        <w:pStyle w:val="ListParagraph"/>
        <w:numPr>
          <w:ilvl w:val="0"/>
          <w:numId w:val="1"/>
        </w:numPr>
      </w:pPr>
      <w:r>
        <w:t>Individual and interactions over processes and tools</w:t>
      </w:r>
    </w:p>
    <w:p w:rsidR="0041452D" w:rsidRDefault="0041452D" w:rsidP="0041452D">
      <w:pPr>
        <w:pStyle w:val="ListParagraph"/>
        <w:numPr>
          <w:ilvl w:val="0"/>
          <w:numId w:val="1"/>
        </w:numPr>
      </w:pPr>
      <w:r>
        <w:t>Working software over comprehensive documentation</w:t>
      </w:r>
    </w:p>
    <w:p w:rsidR="0041452D" w:rsidRDefault="0041452D" w:rsidP="0041452D">
      <w:pPr>
        <w:pStyle w:val="ListParagraph"/>
        <w:numPr>
          <w:ilvl w:val="0"/>
          <w:numId w:val="1"/>
        </w:numPr>
      </w:pPr>
      <w:r>
        <w:t>Customer collaboration over contract negotiation</w:t>
      </w:r>
    </w:p>
    <w:p w:rsidR="0041452D" w:rsidRDefault="0041452D" w:rsidP="0041452D">
      <w:pPr>
        <w:pStyle w:val="ListParagraph"/>
        <w:numPr>
          <w:ilvl w:val="0"/>
          <w:numId w:val="1"/>
        </w:numPr>
      </w:pPr>
      <w:r>
        <w:t>Responding to change over following a plan.</w:t>
      </w:r>
    </w:p>
    <w:p w:rsidR="0041452D" w:rsidRDefault="009B6C45" w:rsidP="009B6C45">
      <w:r>
        <w:t xml:space="preserve">Agile methods are considered as lightweight methods, which are perceived as providing a little control, much less document oriented than heavyweight methods, </w:t>
      </w:r>
      <w:r w:rsidRPr="009B6C45">
        <w:t>the team considers the source code to be the project documentation.</w:t>
      </w:r>
    </w:p>
    <w:p w:rsidR="009B6C45" w:rsidRDefault="009B6C45" w:rsidP="009B6C45">
      <w:r>
        <w:t>Here are some of the advantage</w:t>
      </w:r>
      <w:r>
        <w:t>s of lightweight methodologies:</w:t>
      </w:r>
      <w:bookmarkStart w:id="0" w:name="_GoBack"/>
      <w:bookmarkEnd w:id="0"/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They accommodate change well.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They are people oriented rather than process oriented. They tend to work with people rather than against them.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They are complemented by the use of dynamic checklists.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 project teams are smaller.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They rely on working in a team environment.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They foster knowledge sharing.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Feedback is almost instantaneous.</w:t>
      </w:r>
    </w:p>
    <w:p w:rsidR="009B6C45" w:rsidRDefault="009B6C45" w:rsidP="009B6C45">
      <w:pPr>
        <w:pStyle w:val="ListParagraph"/>
        <w:numPr>
          <w:ilvl w:val="0"/>
          <w:numId w:val="2"/>
        </w:numPr>
      </w:pPr>
      <w:r>
        <w:t>The project manager doesn’t need to develop “heavy” project documentation but instead is able to focus on the absolute necessary documentation (e.g., the project schedule).</w:t>
      </w:r>
    </w:p>
    <w:p w:rsidR="00034C9E" w:rsidRDefault="009B6C45" w:rsidP="009B6C45">
      <w:pPr>
        <w:pStyle w:val="ListParagraph"/>
        <w:numPr>
          <w:ilvl w:val="0"/>
          <w:numId w:val="2"/>
        </w:numPr>
      </w:pPr>
      <w:r>
        <w:t>They are learning methodologies. After each build or iteration, the team learns to correct issues on the project, forming an improvement cycle throughout the project.</w:t>
      </w:r>
    </w:p>
    <w:sectPr w:rsidR="00034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E2E9A"/>
    <w:multiLevelType w:val="hybridMultilevel"/>
    <w:tmpl w:val="004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B7179"/>
    <w:multiLevelType w:val="hybridMultilevel"/>
    <w:tmpl w:val="11BC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9E"/>
    <w:rsid w:val="00034C9E"/>
    <w:rsid w:val="00056EAE"/>
    <w:rsid w:val="002405C0"/>
    <w:rsid w:val="0041452D"/>
    <w:rsid w:val="004752F0"/>
    <w:rsid w:val="007521F0"/>
    <w:rsid w:val="009B6C45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263E-E84D-4488-9691-09445099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F8327B81</Template>
  <TotalTime>28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Phuc</dc:creator>
  <cp:keywords/>
  <dc:description/>
  <cp:lastModifiedBy>Vuong, Thanh</cp:lastModifiedBy>
  <cp:revision>1</cp:revision>
  <dcterms:created xsi:type="dcterms:W3CDTF">2017-02-08T10:44:00Z</dcterms:created>
  <dcterms:modified xsi:type="dcterms:W3CDTF">2017-02-08T11:12:00Z</dcterms:modified>
</cp:coreProperties>
</file>