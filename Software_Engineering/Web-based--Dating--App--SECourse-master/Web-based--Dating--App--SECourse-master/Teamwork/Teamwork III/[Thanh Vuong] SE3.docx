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82" w:rsidRDefault="00977B82" w:rsidP="00977B8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Thanh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Vuong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e1400489</w:t>
      </w:r>
    </w:p>
    <w:p w:rsidR="00977B82" w:rsidRDefault="00977B82" w:rsidP="00977B8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977B82" w:rsidRDefault="00977B82" w:rsidP="00977B8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977B82" w:rsidRPr="006D0C0E" w:rsidRDefault="00977B82" w:rsidP="00977B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977B82">
        <w:rPr>
          <w:rFonts w:ascii="Times New Roman" w:eastAsia="Times New Roman" w:hAnsi="Symbol" w:cs="Times New Roman"/>
          <w:b/>
          <w:sz w:val="24"/>
          <w:szCs w:val="24"/>
        </w:rPr>
        <w:t></w:t>
      </w:r>
      <w:r w:rsidRPr="00977B82">
        <w:rPr>
          <w:rFonts w:ascii="Times New Roman" w:eastAsia="Times New Roman" w:hAnsi="Times New Roman" w:cs="Times New Roman"/>
          <w:b/>
          <w:sz w:val="24"/>
          <w:szCs w:val="24"/>
        </w:rPr>
        <w:t xml:space="preserve">  What</w:t>
      </w:r>
      <w:proofErr w:type="gramEnd"/>
      <w:r w:rsidRPr="00977B82">
        <w:rPr>
          <w:rFonts w:ascii="Times New Roman" w:eastAsia="Times New Roman" w:hAnsi="Times New Roman" w:cs="Times New Roman"/>
          <w:b/>
          <w:sz w:val="24"/>
          <w:szCs w:val="24"/>
        </w:rPr>
        <w:t xml:space="preserve"> is requirements analysis? Why do we need it? </w:t>
      </w:r>
    </w:p>
    <w:p w:rsidR="00977B82" w:rsidRDefault="00977B82" w:rsidP="00977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B82" w:rsidRDefault="00977B82" w:rsidP="00977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 analysis is the process of determining user expectations for a new or modified product. </w:t>
      </w:r>
      <w:r w:rsidRPr="00977B82">
        <w:rPr>
          <w:rFonts w:ascii="Times New Roman" w:eastAsia="Times New Roman" w:hAnsi="Times New Roman" w:cs="Times New Roman"/>
          <w:sz w:val="24"/>
          <w:szCs w:val="24"/>
        </w:rPr>
        <w:t>These features, called requirements, must be quantifiable, relevant and detailed. In software engineering, such requirements are often called functional specifications. Requirements analysis is an important aspect of project managemen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77B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7B82" w:rsidRDefault="00977B82" w:rsidP="00977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AE6" w:rsidRDefault="00A92AE6" w:rsidP="00977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AE6">
        <w:rPr>
          <w:rFonts w:ascii="Times New Roman" w:eastAsia="Times New Roman" w:hAnsi="Times New Roman" w:cs="Times New Roman"/>
          <w:sz w:val="24"/>
          <w:szCs w:val="24"/>
        </w:rPr>
        <w:t>Requirements analysis is a team effort that demands a combination of hardware, software and human factors engineering expertise as well as skills in dealing with people.</w:t>
      </w:r>
      <w:bookmarkStart w:id="0" w:name="_GoBack"/>
      <w:bookmarkEnd w:id="0"/>
    </w:p>
    <w:p w:rsidR="00A92AE6" w:rsidRDefault="00A92AE6" w:rsidP="00977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B82" w:rsidRDefault="00977B82" w:rsidP="00977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2AE6">
        <w:rPr>
          <w:rFonts w:ascii="Times New Roman" w:eastAsia="Times New Roman" w:hAnsi="Times New Roman" w:cs="Times New Roman"/>
          <w:sz w:val="24"/>
          <w:szCs w:val="24"/>
        </w:rPr>
        <w:t>We need requirements analysis to give out the goal for the project.</w:t>
      </w:r>
    </w:p>
    <w:p w:rsidR="00A92AE6" w:rsidRPr="00A92AE6" w:rsidRDefault="00A92AE6" w:rsidP="00A92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B82" w:rsidRPr="00977B82" w:rsidRDefault="00977B82" w:rsidP="00977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B82" w:rsidRPr="006D0C0E" w:rsidRDefault="00977B82" w:rsidP="00977B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977B82">
        <w:rPr>
          <w:rFonts w:ascii="Times New Roman" w:eastAsia="Times New Roman" w:hAnsi="Symbol" w:cs="Times New Roman"/>
          <w:b/>
          <w:sz w:val="24"/>
          <w:szCs w:val="24"/>
        </w:rPr>
        <w:t></w:t>
      </w:r>
      <w:r w:rsidRPr="00977B82">
        <w:rPr>
          <w:rFonts w:ascii="Times New Roman" w:eastAsia="Times New Roman" w:hAnsi="Times New Roman" w:cs="Times New Roman"/>
          <w:b/>
          <w:sz w:val="24"/>
          <w:szCs w:val="24"/>
        </w:rPr>
        <w:t xml:space="preserve">  What</w:t>
      </w:r>
      <w:proofErr w:type="gramEnd"/>
      <w:r w:rsidRPr="00977B82">
        <w:rPr>
          <w:rFonts w:ascii="Times New Roman" w:eastAsia="Times New Roman" w:hAnsi="Times New Roman" w:cs="Times New Roman"/>
          <w:b/>
          <w:sz w:val="24"/>
          <w:szCs w:val="24"/>
        </w:rPr>
        <w:t xml:space="preserve"> are the main objectives of requirements analysis? </w:t>
      </w:r>
    </w:p>
    <w:p w:rsidR="00A92AE6" w:rsidRDefault="00A92AE6" w:rsidP="00977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AE6" w:rsidRPr="00A92AE6" w:rsidRDefault="00A92AE6" w:rsidP="00A92A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AE6">
        <w:rPr>
          <w:rFonts w:ascii="Times New Roman" w:eastAsia="Times New Roman" w:hAnsi="Times New Roman" w:cs="Times New Roman"/>
          <w:sz w:val="24"/>
          <w:szCs w:val="24"/>
        </w:rPr>
        <w:t>Problem recognition</w:t>
      </w:r>
    </w:p>
    <w:p w:rsidR="00A92AE6" w:rsidRPr="00A92AE6" w:rsidRDefault="00A92AE6" w:rsidP="00A92A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AE6">
        <w:rPr>
          <w:rFonts w:ascii="Times New Roman" w:eastAsia="Times New Roman" w:hAnsi="Times New Roman" w:cs="Times New Roman"/>
          <w:sz w:val="24"/>
          <w:szCs w:val="24"/>
        </w:rPr>
        <w:t>Evaluation and synthesis</w:t>
      </w:r>
    </w:p>
    <w:p w:rsidR="00A92AE6" w:rsidRPr="00A92AE6" w:rsidRDefault="00A92AE6" w:rsidP="00A92A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AE6">
        <w:rPr>
          <w:rFonts w:ascii="Times New Roman" w:eastAsia="Times New Roman" w:hAnsi="Times New Roman" w:cs="Times New Roman"/>
          <w:sz w:val="24"/>
          <w:szCs w:val="24"/>
        </w:rPr>
        <w:t>Modelling</w:t>
      </w:r>
    </w:p>
    <w:p w:rsidR="00A92AE6" w:rsidRPr="00A92AE6" w:rsidRDefault="00A92AE6" w:rsidP="00A92A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AE6">
        <w:rPr>
          <w:rFonts w:ascii="Times New Roman" w:eastAsia="Times New Roman" w:hAnsi="Times New Roman" w:cs="Times New Roman"/>
          <w:sz w:val="24"/>
          <w:szCs w:val="24"/>
        </w:rPr>
        <w:t>Specification</w:t>
      </w:r>
    </w:p>
    <w:p w:rsidR="00A92AE6" w:rsidRPr="00A92AE6" w:rsidRDefault="00A92AE6" w:rsidP="00A92A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AE6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:rsidR="00A92AE6" w:rsidRPr="00977B82" w:rsidRDefault="00A92AE6" w:rsidP="00977B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7B82" w:rsidRPr="00977B82" w:rsidRDefault="00977B82" w:rsidP="00977B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977B82">
        <w:rPr>
          <w:rFonts w:ascii="Times New Roman" w:eastAsia="Times New Roman" w:hAnsi="Symbol" w:cs="Times New Roman"/>
          <w:b/>
          <w:sz w:val="24"/>
          <w:szCs w:val="24"/>
        </w:rPr>
        <w:t></w:t>
      </w:r>
      <w:r w:rsidRPr="00977B82">
        <w:rPr>
          <w:rFonts w:ascii="Times New Roman" w:eastAsia="Times New Roman" w:hAnsi="Times New Roman" w:cs="Times New Roman"/>
          <w:b/>
          <w:sz w:val="24"/>
          <w:szCs w:val="24"/>
        </w:rPr>
        <w:t xml:space="preserve">  What</w:t>
      </w:r>
      <w:proofErr w:type="gramEnd"/>
      <w:r w:rsidRPr="00977B82">
        <w:rPr>
          <w:rFonts w:ascii="Times New Roman" w:eastAsia="Times New Roman" w:hAnsi="Times New Roman" w:cs="Times New Roman"/>
          <w:b/>
          <w:sz w:val="24"/>
          <w:szCs w:val="24"/>
        </w:rPr>
        <w:t xml:space="preserve"> are the questions which should be clarified during requirements analysis? </w:t>
      </w:r>
    </w:p>
    <w:p w:rsidR="006D0C0E" w:rsidRDefault="006D0C0E" w:rsidP="00977B82">
      <w:pPr>
        <w:rPr>
          <w:rFonts w:ascii="Times New Roman" w:eastAsia="Times New Roman" w:hAnsi="Symbol" w:cs="Times New Roman"/>
          <w:sz w:val="24"/>
          <w:szCs w:val="24"/>
        </w:rPr>
      </w:pPr>
    </w:p>
    <w:p w:rsidR="006D0C0E" w:rsidRDefault="006D0C0E" w:rsidP="00977B82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Questions should be primary focused on </w:t>
      </w:r>
      <w:r>
        <w:rPr>
          <w:rFonts w:ascii="Times New Roman" w:eastAsia="Times New Roman" w:hAnsi="Symbol" w:cs="Times New Roman" w:hint="eastAsia"/>
          <w:sz w:val="24"/>
          <w:szCs w:val="24"/>
        </w:rPr>
        <w:t>what not how.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6D0C0E" w:rsidRDefault="006D0C0E" w:rsidP="00977B82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What data does the system produce and consume, what functions must the system perform, what </w:t>
      </w:r>
      <w:r>
        <w:rPr>
          <w:rFonts w:ascii="Times New Roman" w:eastAsia="Times New Roman" w:hAnsi="Symbol" w:cs="Times New Roman" w:hint="eastAsia"/>
          <w:sz w:val="24"/>
          <w:szCs w:val="24"/>
        </w:rPr>
        <w:t>behavior</w:t>
      </w:r>
      <w:r>
        <w:rPr>
          <w:rFonts w:ascii="Times New Roman" w:eastAsia="Times New Roman" w:hAnsi="Symbol" w:cs="Times New Roman"/>
          <w:sz w:val="24"/>
          <w:szCs w:val="24"/>
        </w:rPr>
        <w:t xml:space="preserve"> does the system exhibit, what interfaces are defined and what constraints apply.</w:t>
      </w:r>
    </w:p>
    <w:p w:rsidR="006D0C0E" w:rsidRDefault="006D0C0E" w:rsidP="00977B82">
      <w:pPr>
        <w:rPr>
          <w:rFonts w:ascii="Times New Roman" w:eastAsia="Times New Roman" w:hAnsi="Symbol" w:cs="Times New Roman"/>
          <w:sz w:val="24"/>
          <w:szCs w:val="24"/>
        </w:rPr>
      </w:pPr>
    </w:p>
    <w:p w:rsidR="002405C0" w:rsidRPr="006D0C0E" w:rsidRDefault="00977B82" w:rsidP="00977B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D0C0E">
        <w:rPr>
          <w:rFonts w:ascii="Times New Roman" w:eastAsia="Times New Roman" w:hAnsi="Symbol" w:cs="Times New Roman"/>
          <w:b/>
          <w:sz w:val="24"/>
          <w:szCs w:val="24"/>
        </w:rPr>
        <w:t></w:t>
      </w:r>
      <w:r w:rsidRPr="006D0C0E">
        <w:rPr>
          <w:rFonts w:ascii="Times New Roman" w:eastAsia="Times New Roman" w:hAnsi="Times New Roman" w:cs="Times New Roman"/>
          <w:b/>
          <w:sz w:val="24"/>
          <w:szCs w:val="24"/>
        </w:rPr>
        <w:t xml:space="preserve">  What</w:t>
      </w:r>
      <w:proofErr w:type="gramEnd"/>
      <w:r w:rsidRPr="006D0C0E">
        <w:rPr>
          <w:rFonts w:ascii="Times New Roman" w:eastAsia="Times New Roman" w:hAnsi="Times New Roman" w:cs="Times New Roman"/>
          <w:b/>
          <w:sz w:val="24"/>
          <w:szCs w:val="24"/>
        </w:rPr>
        <w:t xml:space="preserve"> are the challenges during requirements analysis?</w:t>
      </w:r>
    </w:p>
    <w:p w:rsidR="00A92AE6" w:rsidRDefault="00A92AE6" w:rsidP="00977B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some problems during requirements analysis that we have to face which are:</w:t>
      </w:r>
    </w:p>
    <w:p w:rsidR="00A92AE6" w:rsidRDefault="00A92AE6" w:rsidP="00A92AE6">
      <w:pPr>
        <w:pStyle w:val="ListParagraph"/>
        <w:numPr>
          <w:ilvl w:val="0"/>
          <w:numId w:val="2"/>
        </w:numPr>
      </w:pPr>
      <w:r>
        <w:t>Customers don’t really know what they want</w:t>
      </w:r>
    </w:p>
    <w:p w:rsidR="00A92AE6" w:rsidRDefault="006D0C0E" w:rsidP="00A92AE6">
      <w:pPr>
        <w:pStyle w:val="ListParagraph"/>
        <w:numPr>
          <w:ilvl w:val="0"/>
          <w:numId w:val="2"/>
        </w:numPr>
      </w:pPr>
      <w:r>
        <w:t>Requirements change during the course of the project</w:t>
      </w:r>
    </w:p>
    <w:p w:rsidR="006D0C0E" w:rsidRDefault="006D0C0E" w:rsidP="00A92AE6">
      <w:pPr>
        <w:pStyle w:val="ListParagraph"/>
        <w:numPr>
          <w:ilvl w:val="0"/>
          <w:numId w:val="2"/>
        </w:numPr>
      </w:pPr>
      <w:r>
        <w:t>Customers have unreasonable timelines</w:t>
      </w:r>
    </w:p>
    <w:p w:rsidR="006D0C0E" w:rsidRDefault="006D0C0E" w:rsidP="00A92AE6">
      <w:pPr>
        <w:pStyle w:val="ListParagraph"/>
        <w:numPr>
          <w:ilvl w:val="0"/>
          <w:numId w:val="2"/>
        </w:numPr>
      </w:pPr>
      <w:r>
        <w:t>Communication gaps exist between customers, engineers and project managers</w:t>
      </w:r>
    </w:p>
    <w:p w:rsidR="006D0C0E" w:rsidRDefault="006D0C0E" w:rsidP="00A92AE6">
      <w:pPr>
        <w:pStyle w:val="ListParagraph"/>
        <w:numPr>
          <w:ilvl w:val="0"/>
          <w:numId w:val="2"/>
        </w:numPr>
      </w:pPr>
      <w:r>
        <w:t>The development team doesn’t understand the politics of the customer’s organization.</w:t>
      </w:r>
    </w:p>
    <w:sectPr w:rsidR="006D0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4515D"/>
    <w:multiLevelType w:val="hybridMultilevel"/>
    <w:tmpl w:val="28E08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60910"/>
    <w:multiLevelType w:val="hybridMultilevel"/>
    <w:tmpl w:val="D9CAD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82"/>
    <w:rsid w:val="00056EAE"/>
    <w:rsid w:val="002405C0"/>
    <w:rsid w:val="004752F0"/>
    <w:rsid w:val="006D0C0E"/>
    <w:rsid w:val="007521F0"/>
    <w:rsid w:val="00977B82"/>
    <w:rsid w:val="00A92AE6"/>
    <w:rsid w:val="00C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848E5-535A-4B6A-80EB-EA589C5C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E9F592EF</Template>
  <TotalTime>38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Thanh</dc:creator>
  <cp:keywords/>
  <dc:description/>
  <cp:lastModifiedBy>Vuong, Thanh</cp:lastModifiedBy>
  <cp:revision>1</cp:revision>
  <dcterms:created xsi:type="dcterms:W3CDTF">2017-02-15T11:44:00Z</dcterms:created>
  <dcterms:modified xsi:type="dcterms:W3CDTF">2017-02-15T12:22:00Z</dcterms:modified>
</cp:coreProperties>
</file>